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EA4634" w14:textId="77777777" w:rsidR="005E2090" w:rsidRPr="005E2090" w:rsidRDefault="005E2090">
      <w:pPr>
        <w:rPr>
          <w:sz w:val="8"/>
          <w:szCs w:val="8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1380BF47" wp14:editId="4D36D1DF">
                <wp:simplePos x="0" y="0"/>
                <wp:positionH relativeFrom="page">
                  <wp:posOffset>461645</wp:posOffset>
                </wp:positionH>
                <wp:positionV relativeFrom="paragraph">
                  <wp:posOffset>9144000</wp:posOffset>
                </wp:positionV>
                <wp:extent cx="6848856" cy="457200"/>
                <wp:effectExtent l="0" t="0" r="9525" b="0"/>
                <wp:wrapNone/>
                <wp:docPr id="1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48856" cy="45720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1989BA" id="Rectangle 1" o:spid="_x0000_s1026" alt="&quot;&quot;" style="position:absolute;margin-left:36.35pt;margin-top:10in;width:539.3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" fillcolor="#5b9bd5 [3208]" stroked="f">
                <w10:wrap anchorx="page"/>
                <w10:anchorlock/>
              </v:rect>
            </w:pict>
          </mc:Fallback>
        </mc:AlternateContent>
      </w:r>
    </w:p>
    <w:tbl>
      <w:tblPr>
        <w:tblW w:w="10850" w:type="dxa"/>
        <w:tblCellMar>
          <w:left w:w="144" w:type="dxa"/>
          <w:right w:w="144" w:type="dxa"/>
        </w:tblCellMar>
        <w:tblLook w:val="0600" w:firstRow="0" w:lastRow="0" w:firstColumn="0" w:lastColumn="0" w:noHBand="1" w:noVBand="1"/>
      </w:tblPr>
      <w:tblGrid>
        <w:gridCol w:w="905"/>
        <w:gridCol w:w="9041"/>
        <w:gridCol w:w="904"/>
      </w:tblGrid>
      <w:tr w:rsidR="00605A5B" w14:paraId="0D4EE3D1" w14:textId="77777777" w:rsidTr="003761FB">
        <w:trPr>
          <w:trHeight w:val="1274"/>
        </w:trPr>
        <w:tc>
          <w:tcPr>
            <w:tcW w:w="905" w:type="dxa"/>
          </w:tcPr>
          <w:p w14:paraId="14942AC9" w14:textId="77777777" w:rsidR="00605A5B" w:rsidRDefault="00605A5B"/>
        </w:tc>
        <w:tc>
          <w:tcPr>
            <w:tcW w:w="9041" w:type="dxa"/>
          </w:tcPr>
          <w:p w14:paraId="36BB179A" w14:textId="3C3E8C36" w:rsidR="003761FB" w:rsidRPr="00943875" w:rsidRDefault="003761FB" w:rsidP="00331DF8">
            <w:pPr>
              <w:pStyle w:val="TitleAlt"/>
              <w:jc w:val="center"/>
              <w:rPr>
                <w:sz w:val="72"/>
                <w:szCs w:val="22"/>
              </w:rPr>
            </w:pPr>
            <w:r w:rsidRPr="003761FB">
              <w:rPr>
                <w:sz w:val="72"/>
                <w:szCs w:val="22"/>
              </w:rPr>
              <w:t>Patience</w:t>
            </w:r>
            <w:r w:rsidR="00BE123E">
              <w:rPr>
                <w:sz w:val="72"/>
                <w:szCs w:val="22"/>
              </w:rPr>
              <w:t xml:space="preserve"> Hope</w:t>
            </w:r>
            <w:r w:rsidR="00AB2CDC" w:rsidRPr="003761FB">
              <w:rPr>
                <w:sz w:val="72"/>
                <w:szCs w:val="22"/>
              </w:rPr>
              <w:t xml:space="preserve"> </w:t>
            </w:r>
            <w:r w:rsidRPr="003761FB">
              <w:rPr>
                <w:rStyle w:val="TitleChar"/>
                <w:sz w:val="72"/>
                <w:szCs w:val="22"/>
              </w:rPr>
              <w:t>Kerengera</w:t>
            </w:r>
          </w:p>
        </w:tc>
        <w:tc>
          <w:tcPr>
            <w:tcW w:w="904" w:type="dxa"/>
          </w:tcPr>
          <w:p w14:paraId="42854257" w14:textId="77777777" w:rsidR="00605A5B" w:rsidRDefault="00605A5B"/>
        </w:tc>
      </w:tr>
    </w:tbl>
    <w:p w14:paraId="26868518" w14:textId="77777777" w:rsidR="00507E93" w:rsidRPr="00507E93" w:rsidRDefault="00507E93">
      <w:pPr>
        <w:rPr>
          <w:sz w:val="8"/>
          <w:szCs w:val="8"/>
        </w:rPr>
      </w:pPr>
    </w:p>
    <w:tbl>
      <w:tblPr>
        <w:tblW w:w="0" w:type="auto"/>
        <w:tblCellMar>
          <w:left w:w="144" w:type="dxa"/>
          <w:right w:w="144" w:type="dxa"/>
        </w:tblCellMar>
        <w:tblLook w:val="0600" w:firstRow="0" w:lastRow="0" w:firstColumn="0" w:lastColumn="0" w:noHBand="1" w:noVBand="1"/>
      </w:tblPr>
      <w:tblGrid>
        <w:gridCol w:w="3601"/>
        <w:gridCol w:w="7189"/>
      </w:tblGrid>
      <w:tr w:rsidR="00507E93" w14:paraId="03777923" w14:textId="77777777" w:rsidTr="00E8639E">
        <w:tc>
          <w:tcPr>
            <w:tcW w:w="3601" w:type="dxa"/>
            <w:tcBorders>
              <w:top w:val="single" w:sz="18" w:space="0" w:color="5B9BD5" w:themeColor="accent5"/>
              <w:right w:val="single" w:sz="18" w:space="0" w:color="5B9BD5" w:themeColor="accent5"/>
            </w:tcBorders>
          </w:tcPr>
          <w:p w14:paraId="11ACBE17" w14:textId="77777777" w:rsidR="00507E93" w:rsidRDefault="00507E93" w:rsidP="003761FB"/>
        </w:tc>
        <w:tc>
          <w:tcPr>
            <w:tcW w:w="7189" w:type="dxa"/>
            <w:tcBorders>
              <w:top w:val="single" w:sz="18" w:space="0" w:color="5B9BD5" w:themeColor="accent5"/>
              <w:left w:val="single" w:sz="18" w:space="0" w:color="5B9BD5" w:themeColor="accent5"/>
            </w:tcBorders>
          </w:tcPr>
          <w:p w14:paraId="2B054010" w14:textId="77777777" w:rsidR="00507E93" w:rsidRDefault="00507E93"/>
        </w:tc>
      </w:tr>
      <w:tr w:rsidR="00605A5B" w14:paraId="4263DC0A" w14:textId="77777777" w:rsidTr="00E8639E">
        <w:trPr>
          <w:trHeight w:val="2340"/>
        </w:trPr>
        <w:tc>
          <w:tcPr>
            <w:tcW w:w="3601" w:type="dxa"/>
            <w:tcBorders>
              <w:right w:val="single" w:sz="18" w:space="0" w:color="5B9BD5" w:themeColor="accent5"/>
            </w:tcBorders>
          </w:tcPr>
          <w:p w14:paraId="196EE698" w14:textId="77777777" w:rsidR="00605A5B" w:rsidRPr="00605A5B" w:rsidRDefault="00000000" w:rsidP="003761FB">
            <w:pPr>
              <w:pStyle w:val="Heading1"/>
            </w:pPr>
            <w:sdt>
              <w:sdtPr>
                <w:id w:val="1604447469"/>
                <w:placeholder>
                  <w:docPart w:val="B670185503EA4461AF55B5C54251D572"/>
                </w:placeholder>
                <w:temporary/>
                <w:showingPlcHdr/>
                <w15:appearance w15:val="hidden"/>
                <w:text/>
              </w:sdtPr>
              <w:sdtContent>
                <w:r w:rsidR="00A77921" w:rsidRPr="00605A5B">
                  <w:t>Contact</w:t>
                </w:r>
              </w:sdtContent>
            </w:sdt>
          </w:p>
          <w:p w14:paraId="647D09BF" w14:textId="1E852CCC" w:rsidR="00605A5B" w:rsidRDefault="007E3847" w:rsidP="003761FB">
            <w:pPr>
              <w:tabs>
                <w:tab w:val="center" w:pos="1656"/>
              </w:tabs>
            </w:pPr>
            <w:r w:rsidRPr="00BE0B34">
              <w:rPr>
                <w:rFonts w:ascii="amyshandwriting" w:hAnsi="amyshandwriting"/>
                <w:noProof/>
              </w:rPr>
              <w:drawing>
                <wp:anchor distT="0" distB="0" distL="114300" distR="114300" simplePos="0" relativeHeight="251667456" behindDoc="0" locked="0" layoutInCell="1" allowOverlap="1" wp14:anchorId="723E0819" wp14:editId="22CE3D0E">
                  <wp:simplePos x="0" y="0"/>
                  <wp:positionH relativeFrom="margin">
                    <wp:posOffset>1270</wp:posOffset>
                  </wp:positionH>
                  <wp:positionV relativeFrom="paragraph">
                    <wp:posOffset>1085215</wp:posOffset>
                  </wp:positionV>
                  <wp:extent cx="201930" cy="201930"/>
                  <wp:effectExtent l="0" t="0" r="7620" b="7620"/>
                  <wp:wrapNone/>
                  <wp:docPr id="12" name="Gráfico 12" descr="Sob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Envelope.svg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E0B34">
              <w:rPr>
                <w:rFonts w:ascii="amyshandwriting" w:hAnsi="amyshandwriting"/>
                <w:noProof/>
              </w:rPr>
              <w:drawing>
                <wp:anchor distT="0" distB="0" distL="114300" distR="114300" simplePos="0" relativeHeight="251665408" behindDoc="0" locked="0" layoutInCell="1" allowOverlap="1" wp14:anchorId="7EE5AC46" wp14:editId="5B56D66D">
                  <wp:simplePos x="0" y="0"/>
                  <wp:positionH relativeFrom="margin">
                    <wp:posOffset>49530</wp:posOffset>
                  </wp:positionH>
                  <wp:positionV relativeFrom="paragraph">
                    <wp:posOffset>740410</wp:posOffset>
                  </wp:positionV>
                  <wp:extent cx="152400" cy="152400"/>
                  <wp:effectExtent l="0" t="0" r="0" b="0"/>
                  <wp:wrapNone/>
                  <wp:docPr id="11" name="Gráfico 11" descr="Auricul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Receiver.svg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00281">
              <w:rPr>
                <w:noProof/>
                <w:lang w:eastAsia="es-ES_tradnl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C6BA5DD" wp14:editId="41F48F8B">
                      <wp:simplePos x="0" y="0"/>
                      <wp:positionH relativeFrom="margin">
                        <wp:posOffset>308610</wp:posOffset>
                      </wp:positionH>
                      <wp:positionV relativeFrom="paragraph">
                        <wp:posOffset>3175</wp:posOffset>
                      </wp:positionV>
                      <wp:extent cx="1924050" cy="1587500"/>
                      <wp:effectExtent l="0" t="0" r="0" b="0"/>
                      <wp:wrapNone/>
                      <wp:docPr id="1910705509" name="Cuadro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24050" cy="1587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7A55AEE" w14:textId="369E0DF2" w:rsidR="003761FB" w:rsidRDefault="003C0AB1" w:rsidP="003761FB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Wynberg</w:t>
                                  </w:r>
                                  <w:r w:rsidR="003761FB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14:paraId="2D9E32B4" w14:textId="77777777" w:rsidR="003761FB" w:rsidRDefault="003761FB" w:rsidP="003761FB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Cape Town</w:t>
                                  </w:r>
                                </w:p>
                                <w:p w14:paraId="290BFFDB" w14:textId="77777777" w:rsidR="003761FB" w:rsidRDefault="003761FB" w:rsidP="003761FB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7800</w:t>
                                  </w:r>
                                </w:p>
                                <w:p w14:paraId="4C632D94" w14:textId="77777777" w:rsidR="003761FB" w:rsidRDefault="003761FB" w:rsidP="003761FB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13D86960" w14:textId="4FC81E0B" w:rsidR="003761FB" w:rsidRPr="007C187D" w:rsidRDefault="003761FB" w:rsidP="003761FB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06</w:t>
                                  </w:r>
                                  <w:r w:rsidR="00C64E84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 03</w:t>
                                  </w:r>
                                  <w:r w:rsidR="00C64E84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 9</w:t>
                                  </w:r>
                                  <w:r w:rsidR="00C64E84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  <w:r w:rsidR="00C64E84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  <w:p w14:paraId="704F3CD9" w14:textId="77777777" w:rsidR="003761FB" w:rsidRPr="007C187D" w:rsidRDefault="003761FB" w:rsidP="003761FB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ADE3AC8" w14:textId="5F47EC75" w:rsidR="003761FB" w:rsidRPr="007C187D" w:rsidRDefault="00C00281" w:rsidP="003761FB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hope</w:t>
                                  </w:r>
                                  <w:r w:rsidR="003F07BE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patience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.hpk</w:t>
                                  </w:r>
                                  <w:r w:rsidR="003761FB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@gmail</w:t>
                                  </w:r>
                                  <w:r w:rsidR="003761FB" w:rsidRPr="007C187D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.com</w:t>
                                  </w:r>
                                </w:p>
                                <w:p w14:paraId="2A81DE81" w14:textId="77777777" w:rsidR="003761FB" w:rsidRPr="007C187D" w:rsidRDefault="003761FB" w:rsidP="003761F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40"/>
                                    </w:rPr>
                                  </w:pPr>
                                </w:p>
                                <w:p w14:paraId="5341B827" w14:textId="77777777" w:rsidR="003761FB" w:rsidRPr="007C187D" w:rsidRDefault="003761FB" w:rsidP="003761F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C6BA5D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" o:spid="_x0000_s1026" type="#_x0000_t202" style="position:absolute;margin-left:24.3pt;margin-top:.25pt;width:151.5pt;height:1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" filled="f" stroked="f">
                      <v:textbox>
                        <w:txbxContent>
                          <w:p w14:paraId="47A55AEE" w14:textId="369E0DF2" w:rsidR="003761FB" w:rsidRDefault="003C0AB1" w:rsidP="003761F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Wynberg</w:t>
                            </w:r>
                            <w:r w:rsidR="003761F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D9E32B4" w14:textId="77777777" w:rsidR="003761FB" w:rsidRDefault="003761FB" w:rsidP="003761F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Cape Town</w:t>
                            </w:r>
                          </w:p>
                          <w:p w14:paraId="290BFFDB" w14:textId="77777777" w:rsidR="003761FB" w:rsidRDefault="003761FB" w:rsidP="003761F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7800</w:t>
                            </w:r>
                          </w:p>
                          <w:p w14:paraId="4C632D94" w14:textId="77777777" w:rsidR="003761FB" w:rsidRDefault="003761FB" w:rsidP="003761F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13D86960" w14:textId="4FC81E0B" w:rsidR="003761FB" w:rsidRPr="007C187D" w:rsidRDefault="003761FB" w:rsidP="003761F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06</w:t>
                            </w:r>
                            <w:r w:rsidR="00C64E8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 03</w:t>
                            </w:r>
                            <w:r w:rsidR="00C64E8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 9</w:t>
                            </w:r>
                            <w:r w:rsidR="00C64E8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8</w:t>
                            </w:r>
                            <w:r w:rsidR="00C64E8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14:paraId="704F3CD9" w14:textId="77777777" w:rsidR="003761FB" w:rsidRPr="007C187D" w:rsidRDefault="003761FB" w:rsidP="003761F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2ADE3AC8" w14:textId="5F47EC75" w:rsidR="003761FB" w:rsidRPr="007C187D" w:rsidRDefault="00C00281" w:rsidP="003761F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hope</w:t>
                            </w:r>
                            <w:r w:rsidR="003F07B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patience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.hpk</w:t>
                            </w:r>
                            <w:r w:rsidR="003761F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@gmail</w:t>
                            </w:r>
                            <w:r w:rsidR="003761FB" w:rsidRPr="007C187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.com</w:t>
                            </w:r>
                          </w:p>
                          <w:p w14:paraId="2A81DE81" w14:textId="77777777" w:rsidR="003761FB" w:rsidRPr="007C187D" w:rsidRDefault="003761FB" w:rsidP="003761FB">
                            <w:pPr>
                              <w:jc w:val="center"/>
                              <w:rPr>
                                <w:rFonts w:ascii="Arial" w:hAnsi="Arial" w:cs="Arial"/>
                                <w:sz w:val="40"/>
                              </w:rPr>
                            </w:pPr>
                          </w:p>
                          <w:p w14:paraId="5341B827" w14:textId="77777777" w:rsidR="003761FB" w:rsidRPr="007C187D" w:rsidRDefault="003761FB" w:rsidP="003761FB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3761FB" w:rsidRPr="00107CDB"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8B7E833" wp14:editId="5BDE0F9B">
                  <wp:simplePos x="0" y="0"/>
                  <wp:positionH relativeFrom="leftMargin">
                    <wp:posOffset>91440</wp:posOffset>
                  </wp:positionH>
                  <wp:positionV relativeFrom="paragraph">
                    <wp:posOffset>41910</wp:posOffset>
                  </wp:positionV>
                  <wp:extent cx="222885" cy="222885"/>
                  <wp:effectExtent l="0" t="0" r="0" b="5715"/>
                  <wp:wrapNone/>
                  <wp:docPr id="13" name="Gráfico 13" descr="Marcad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Marker.svg"/>
                          <pic:cNvPicPr/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" cy="222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761FB">
              <w:tab/>
            </w:r>
          </w:p>
        </w:tc>
        <w:tc>
          <w:tcPr>
            <w:tcW w:w="7189" w:type="dxa"/>
            <w:tcBorders>
              <w:left w:val="single" w:sz="18" w:space="0" w:color="5B9BD5" w:themeColor="accent5"/>
              <w:bottom w:val="single" w:sz="8" w:space="0" w:color="5B9BD5" w:themeColor="accent5"/>
            </w:tcBorders>
          </w:tcPr>
          <w:p w14:paraId="2BEBE21E" w14:textId="28D88B01" w:rsidR="00605A5B" w:rsidRDefault="00F240AF" w:rsidP="00C42F47">
            <w:pPr>
              <w:pStyle w:val="Heading1"/>
            </w:pPr>
            <w:r>
              <w:t>Personal Statement</w:t>
            </w:r>
          </w:p>
          <w:p w14:paraId="36E7C534" w14:textId="7DDB0BA5" w:rsidR="005B78E9" w:rsidRDefault="005B78E9" w:rsidP="005D0A02">
            <w:r w:rsidRPr="005B78E9">
              <w:t>As a</w:t>
            </w:r>
            <w:r w:rsidR="002C55DF">
              <w:t xml:space="preserve"> </w:t>
            </w:r>
            <w:r w:rsidRPr="005B78E9">
              <w:t xml:space="preserve">BCom Information Systems graduate, I am passionate about pursuing a fulfilling career in technology, particularly in UI/UX roles </w:t>
            </w:r>
            <w:r w:rsidR="002E0F37">
              <w:t xml:space="preserve">or web development. </w:t>
            </w:r>
            <w:r w:rsidRPr="005B78E9">
              <w:t xml:space="preserve">My academic journey at the University of Cape Town </w:t>
            </w:r>
            <w:r w:rsidR="0050235F">
              <w:t xml:space="preserve">and </w:t>
            </w:r>
            <w:proofErr w:type="spellStart"/>
            <w:r w:rsidR="0050235F">
              <w:t>CodeSpace</w:t>
            </w:r>
            <w:proofErr w:type="spellEnd"/>
            <w:r w:rsidR="0050235F">
              <w:t xml:space="preserve"> </w:t>
            </w:r>
            <w:r w:rsidRPr="005B78E9">
              <w:t>ha</w:t>
            </w:r>
            <w:r w:rsidR="0050235F">
              <w:t>ve</w:t>
            </w:r>
            <w:r w:rsidRPr="005B78E9">
              <w:t xml:space="preserve"> equipped me with strong technical skills in</w:t>
            </w:r>
            <w:r w:rsidR="00BA0DF2">
              <w:t xml:space="preserve"> </w:t>
            </w:r>
            <w:r w:rsidR="00BA0DF2" w:rsidRPr="005B78E9">
              <w:t>systems analysis</w:t>
            </w:r>
            <w:r w:rsidR="0050235F">
              <w:t>,</w:t>
            </w:r>
            <w:r w:rsidR="00BA0DF2">
              <w:t xml:space="preserve"> and</w:t>
            </w:r>
            <w:r w:rsidRPr="005B78E9">
              <w:t xml:space="preserve"> s</w:t>
            </w:r>
            <w:r w:rsidR="00B957D7">
              <w:t>ystems</w:t>
            </w:r>
            <w:r w:rsidR="0050235F">
              <w:t xml:space="preserve"> and web</w:t>
            </w:r>
            <w:r w:rsidRPr="005B78E9">
              <w:t xml:space="preserve"> development. I am enthusiastic about creating</w:t>
            </w:r>
            <w:r w:rsidR="002E0F37">
              <w:t xml:space="preserve"> solutions that prioritize the needs and wants of users</w:t>
            </w:r>
            <w:r w:rsidRPr="005B78E9">
              <w:t>.</w:t>
            </w:r>
            <w:r w:rsidR="002E0F37">
              <w:t xml:space="preserve"> My love for </w:t>
            </w:r>
            <w:r w:rsidR="00787787">
              <w:t>UI/UX design and web development</w:t>
            </w:r>
            <w:r w:rsidR="002E0F37">
              <w:t xml:space="preserve"> </w:t>
            </w:r>
            <w:r w:rsidR="0037448B">
              <w:t>stem</w:t>
            </w:r>
            <w:r w:rsidR="007E3847">
              <w:t>s</w:t>
            </w:r>
            <w:r w:rsidR="0037448B">
              <w:t xml:space="preserve"> from </w:t>
            </w:r>
            <w:r w:rsidR="00787787">
              <w:t>their</w:t>
            </w:r>
            <w:r w:rsidR="0037448B">
              <w:t xml:space="preserve"> ability to empower me to create both meaningful and impactful solutions by blending technical expertise with empathy</w:t>
            </w:r>
            <w:r w:rsidRPr="005B78E9">
              <w:t xml:space="preserve">. </w:t>
            </w:r>
            <w:r w:rsidR="002E0F37" w:rsidRPr="002E0F37">
              <w:t>With a growth mindset and a desire to contribute to the ever-evolving digital landscape, I am eager to pursue new challenges and further my education in environment</w:t>
            </w:r>
            <w:r w:rsidR="00787787">
              <w:t>s</w:t>
            </w:r>
            <w:r w:rsidR="002E0F37" w:rsidRPr="002E0F37">
              <w:t xml:space="preserve"> that nurture creativity and collaboration.</w:t>
            </w:r>
            <w:r w:rsidR="002E0F37">
              <w:t xml:space="preserve"> </w:t>
            </w:r>
          </w:p>
          <w:p w14:paraId="134E6ACC" w14:textId="690A8DAE" w:rsidR="005B78E9" w:rsidRPr="005D0A02" w:rsidRDefault="005B78E9" w:rsidP="005D0A02"/>
        </w:tc>
      </w:tr>
      <w:tr w:rsidR="005D36AC" w14:paraId="69DF18C9" w14:textId="77777777" w:rsidTr="00E8639E">
        <w:trPr>
          <w:trHeight w:val="1332"/>
        </w:trPr>
        <w:tc>
          <w:tcPr>
            <w:tcW w:w="3601" w:type="dxa"/>
            <w:vMerge w:val="restart"/>
            <w:tcBorders>
              <w:right w:val="single" w:sz="18" w:space="0" w:color="5B9BD5" w:themeColor="accent5"/>
            </w:tcBorders>
          </w:tcPr>
          <w:p w14:paraId="308FD495" w14:textId="5BCF9518" w:rsidR="00934FF6" w:rsidRDefault="00934FF6" w:rsidP="00934FF6">
            <w:pPr>
              <w:pStyle w:val="Heading1"/>
            </w:pPr>
            <w:r>
              <w:t>Projects</w:t>
            </w:r>
          </w:p>
          <w:p w14:paraId="4763E888" w14:textId="28E4639B" w:rsidR="00934FF6" w:rsidRPr="00934FF6" w:rsidRDefault="00934FF6" w:rsidP="00934FF6">
            <w:pPr>
              <w:rPr>
                <w:b/>
                <w:bCs/>
              </w:rPr>
            </w:pPr>
            <w:r w:rsidRPr="00934FF6">
              <w:rPr>
                <w:b/>
                <w:bCs/>
              </w:rPr>
              <w:t>Add to Cart:</w:t>
            </w:r>
          </w:p>
          <w:p w14:paraId="669A2D78" w14:textId="11B7A8B9" w:rsidR="00934FF6" w:rsidRDefault="00934FF6" w:rsidP="00934FF6">
            <w:r>
              <w:t>Mobile Web App that allows users to keep track of items to buy.</w:t>
            </w:r>
          </w:p>
          <w:p w14:paraId="116E0AB2" w14:textId="173EF0D7" w:rsidR="00934FF6" w:rsidRDefault="00934FF6" w:rsidP="00934FF6">
            <w:hyperlink r:id="rId16" w:history="1">
              <w:r w:rsidRPr="007816E9">
                <w:rPr>
                  <w:rStyle w:val="Hyperlink"/>
                </w:rPr>
                <w:t>http://add-to-cart-hope-k.netlify.app/</w:t>
              </w:r>
            </w:hyperlink>
            <w:r>
              <w:t xml:space="preserve"> </w:t>
            </w:r>
          </w:p>
          <w:p w14:paraId="2C383291" w14:textId="77777777" w:rsidR="00934FF6" w:rsidRDefault="00934FF6" w:rsidP="00934FF6"/>
          <w:p w14:paraId="2C5FC4D1" w14:textId="4D1B4F4B" w:rsidR="00934FF6" w:rsidRPr="00934FF6" w:rsidRDefault="00934FF6" w:rsidP="00934FF6">
            <w:pPr>
              <w:rPr>
                <w:b/>
                <w:bCs/>
              </w:rPr>
            </w:pPr>
            <w:r w:rsidRPr="00934FF6">
              <w:rPr>
                <w:b/>
                <w:bCs/>
              </w:rPr>
              <w:t>Personal Portfolio:</w:t>
            </w:r>
          </w:p>
          <w:p w14:paraId="29A58F2F" w14:textId="4B5B608C" w:rsidR="00934FF6" w:rsidRDefault="00934FF6" w:rsidP="00934FF6">
            <w:r>
              <w:t>My portfolio.</w:t>
            </w:r>
          </w:p>
          <w:p w14:paraId="489FF3EB" w14:textId="5B4E67C8" w:rsidR="00934FF6" w:rsidRDefault="00934FF6" w:rsidP="00934FF6">
            <w:hyperlink r:id="rId17" w:history="1">
              <w:r w:rsidRPr="007816E9">
                <w:rPr>
                  <w:rStyle w:val="Hyperlink"/>
                </w:rPr>
                <w:t>http://stupendous-meerkat-c310b5.netlify.app/</w:t>
              </w:r>
            </w:hyperlink>
            <w:r>
              <w:t xml:space="preserve"> </w:t>
            </w:r>
          </w:p>
          <w:p w14:paraId="67931C75" w14:textId="77777777" w:rsidR="00934FF6" w:rsidRPr="00934FF6" w:rsidRDefault="00934FF6" w:rsidP="00934FF6"/>
          <w:p w14:paraId="2B3A967C" w14:textId="771C92FB" w:rsidR="005D36AC" w:rsidRPr="007C14FA" w:rsidRDefault="005D36AC" w:rsidP="003761FB">
            <w:pPr>
              <w:pStyle w:val="Heading4"/>
            </w:pPr>
          </w:p>
        </w:tc>
        <w:tc>
          <w:tcPr>
            <w:tcW w:w="7189" w:type="dxa"/>
            <w:tcBorders>
              <w:top w:val="single" w:sz="8" w:space="0" w:color="5B9BD5" w:themeColor="accent5"/>
              <w:left w:val="single" w:sz="18" w:space="0" w:color="5B9BD5" w:themeColor="accent5"/>
              <w:bottom w:val="single" w:sz="8" w:space="0" w:color="5B9BD5" w:themeColor="accent5"/>
            </w:tcBorders>
          </w:tcPr>
          <w:p w14:paraId="01ABE625" w14:textId="333393A6" w:rsidR="005D36AC" w:rsidRDefault="003761FB" w:rsidP="00C42F47">
            <w:pPr>
              <w:pStyle w:val="Heading1"/>
            </w:pPr>
            <w:r>
              <w:t>Education</w:t>
            </w:r>
          </w:p>
          <w:p w14:paraId="3AA8DDC7" w14:textId="057CD465" w:rsidR="005D36AC" w:rsidRDefault="005B78E9" w:rsidP="00C42F47">
            <w:pPr>
              <w:pStyle w:val="Heading2"/>
            </w:pPr>
            <w:r>
              <w:t>February 2021 – December 2023</w:t>
            </w:r>
          </w:p>
          <w:p w14:paraId="750492F0" w14:textId="77777777" w:rsidR="005D36AC" w:rsidRPr="00904D88" w:rsidRDefault="005B78E9" w:rsidP="00A06E97">
            <w:pPr>
              <w:rPr>
                <w:b/>
                <w:bCs/>
              </w:rPr>
            </w:pPr>
            <w:r w:rsidRPr="00904D88">
              <w:rPr>
                <w:b/>
                <w:bCs/>
              </w:rPr>
              <w:t>BCom Information Systems</w:t>
            </w:r>
          </w:p>
          <w:p w14:paraId="7B50E7F2" w14:textId="0F4D81EF" w:rsidR="00904D88" w:rsidRPr="005D0A02" w:rsidRDefault="00904D88" w:rsidP="00A06E97">
            <w:r>
              <w:t>University of Cape Town (UCT)</w:t>
            </w:r>
          </w:p>
        </w:tc>
      </w:tr>
      <w:tr w:rsidR="007A2527" w14:paraId="44722C63" w14:textId="77777777" w:rsidTr="005E2090">
        <w:trPr>
          <w:trHeight w:val="907"/>
        </w:trPr>
        <w:tc>
          <w:tcPr>
            <w:tcW w:w="3601" w:type="dxa"/>
            <w:vMerge/>
            <w:tcBorders>
              <w:right w:val="single" w:sz="18" w:space="0" w:color="5B9BD5" w:themeColor="accent5"/>
            </w:tcBorders>
          </w:tcPr>
          <w:p w14:paraId="3A932C2B" w14:textId="77777777" w:rsidR="007A2527" w:rsidRDefault="007A2527" w:rsidP="003761FB">
            <w:pPr>
              <w:pStyle w:val="Heading1"/>
            </w:pPr>
          </w:p>
        </w:tc>
        <w:tc>
          <w:tcPr>
            <w:tcW w:w="7189" w:type="dxa"/>
            <w:tcBorders>
              <w:top w:val="single" w:sz="8" w:space="0" w:color="5B9BD5" w:themeColor="accent5"/>
              <w:left w:val="single" w:sz="18" w:space="0" w:color="5B9BD5" w:themeColor="accent5"/>
              <w:bottom w:val="single" w:sz="8" w:space="0" w:color="5B9BD5" w:themeColor="accent5"/>
            </w:tcBorders>
            <w:vAlign w:val="center"/>
          </w:tcPr>
          <w:p w14:paraId="39C82E09" w14:textId="3BA61AA9" w:rsidR="007A2527" w:rsidRDefault="007A2527" w:rsidP="007A2527">
            <w:pPr>
              <w:pStyle w:val="Heading2"/>
            </w:pPr>
            <w:r>
              <w:t>January 20</w:t>
            </w:r>
            <w:r>
              <w:t>24</w:t>
            </w:r>
            <w:r>
              <w:t xml:space="preserve"> – December 202</w:t>
            </w:r>
            <w:r>
              <w:t>4</w:t>
            </w:r>
          </w:p>
          <w:p w14:paraId="4F9AE237" w14:textId="34F5A014" w:rsidR="007A2527" w:rsidRPr="007A2527" w:rsidRDefault="007A2527" w:rsidP="007A2527">
            <w:pPr>
              <w:pStyle w:val="Heading2"/>
              <w:rPr>
                <w:b/>
                <w:bCs/>
                <w:i w:val="0"/>
                <w:iCs/>
              </w:rPr>
            </w:pPr>
            <w:r w:rsidRPr="007A2527">
              <w:rPr>
                <w:b/>
                <w:bCs/>
                <w:i w:val="0"/>
                <w:iCs/>
              </w:rPr>
              <w:t>Certificate</w:t>
            </w:r>
          </w:p>
          <w:p w14:paraId="3B12346E" w14:textId="2F719F36" w:rsidR="007A2527" w:rsidRPr="007A2527" w:rsidRDefault="007A2527" w:rsidP="007A2527">
            <w:pPr>
              <w:pStyle w:val="Heading2"/>
              <w:rPr>
                <w:i w:val="0"/>
                <w:iCs/>
              </w:rPr>
            </w:pPr>
            <w:proofErr w:type="spellStart"/>
            <w:r w:rsidRPr="007A2527">
              <w:rPr>
                <w:i w:val="0"/>
                <w:iCs/>
              </w:rPr>
              <w:t>CodeSpace</w:t>
            </w:r>
            <w:proofErr w:type="spellEnd"/>
          </w:p>
        </w:tc>
      </w:tr>
      <w:tr w:rsidR="00904D88" w14:paraId="2E6E2D26" w14:textId="77777777" w:rsidTr="00EE165C">
        <w:trPr>
          <w:trHeight w:val="1762"/>
        </w:trPr>
        <w:tc>
          <w:tcPr>
            <w:tcW w:w="3601" w:type="dxa"/>
            <w:vMerge/>
            <w:tcBorders>
              <w:right w:val="single" w:sz="18" w:space="0" w:color="5B9BD5" w:themeColor="accent5"/>
            </w:tcBorders>
          </w:tcPr>
          <w:p w14:paraId="495D0673" w14:textId="77777777" w:rsidR="00904D88" w:rsidRDefault="00904D88" w:rsidP="00904D88">
            <w:pPr>
              <w:pStyle w:val="Heading1"/>
            </w:pPr>
          </w:p>
        </w:tc>
        <w:tc>
          <w:tcPr>
            <w:tcW w:w="7189" w:type="dxa"/>
            <w:tcBorders>
              <w:top w:val="single" w:sz="8" w:space="0" w:color="5B9BD5" w:themeColor="accent5"/>
              <w:left w:val="single" w:sz="18" w:space="0" w:color="5B9BD5" w:themeColor="accent5"/>
              <w:bottom w:val="single" w:sz="8" w:space="0" w:color="5B9BD5" w:themeColor="accent5"/>
            </w:tcBorders>
          </w:tcPr>
          <w:p w14:paraId="0B564A4B" w14:textId="4D1F74DF" w:rsidR="00904D88" w:rsidRDefault="00904D88" w:rsidP="00904D88">
            <w:pPr>
              <w:pStyle w:val="Heading1"/>
            </w:pPr>
            <w:r>
              <w:t xml:space="preserve">Key Skills </w:t>
            </w:r>
          </w:p>
          <w:p w14:paraId="19AE157F" w14:textId="0540C8D9" w:rsidR="00904D88" w:rsidRDefault="00904D88" w:rsidP="00904D88">
            <w:pPr>
              <w:pStyle w:val="ListParagraph"/>
              <w:numPr>
                <w:ilvl w:val="0"/>
                <w:numId w:val="1"/>
              </w:numPr>
            </w:pPr>
            <w:r>
              <w:t>C#</w:t>
            </w:r>
          </w:p>
          <w:p w14:paraId="0D550738" w14:textId="0731B9B5" w:rsidR="00904D88" w:rsidRDefault="00904D88" w:rsidP="00904D88">
            <w:pPr>
              <w:pStyle w:val="ListParagraph"/>
              <w:numPr>
                <w:ilvl w:val="0"/>
                <w:numId w:val="1"/>
              </w:numPr>
            </w:pPr>
            <w:r>
              <w:t>HTML and HTML5</w:t>
            </w:r>
          </w:p>
          <w:p w14:paraId="5ECDAC2D" w14:textId="77777777" w:rsidR="00904D88" w:rsidRDefault="00904D88" w:rsidP="00904D88">
            <w:pPr>
              <w:pStyle w:val="ListParagraph"/>
              <w:numPr>
                <w:ilvl w:val="0"/>
                <w:numId w:val="1"/>
              </w:numPr>
            </w:pPr>
            <w:r>
              <w:t>CSS</w:t>
            </w:r>
          </w:p>
          <w:p w14:paraId="676B6BCF" w14:textId="2134F692" w:rsidR="00C00281" w:rsidRDefault="00C00281" w:rsidP="00904D88">
            <w:pPr>
              <w:pStyle w:val="ListParagraph"/>
              <w:numPr>
                <w:ilvl w:val="0"/>
                <w:numId w:val="1"/>
              </w:numPr>
            </w:pPr>
            <w:r>
              <w:t>JavaScript</w:t>
            </w:r>
          </w:p>
          <w:p w14:paraId="0C9ECC49" w14:textId="77777777" w:rsidR="00904D88" w:rsidRDefault="00943875" w:rsidP="00904D88">
            <w:pPr>
              <w:pStyle w:val="ListParagraph"/>
              <w:numPr>
                <w:ilvl w:val="0"/>
                <w:numId w:val="1"/>
              </w:numPr>
            </w:pPr>
            <w:r>
              <w:t>Systems Analysis</w:t>
            </w:r>
          </w:p>
          <w:p w14:paraId="55DD0716" w14:textId="77777777" w:rsidR="00943875" w:rsidRDefault="00943875" w:rsidP="00904D88">
            <w:pPr>
              <w:pStyle w:val="ListParagraph"/>
              <w:numPr>
                <w:ilvl w:val="0"/>
                <w:numId w:val="1"/>
              </w:numPr>
            </w:pPr>
            <w:r>
              <w:t>Systems Development</w:t>
            </w:r>
          </w:p>
          <w:p w14:paraId="280FAD85" w14:textId="77777777" w:rsidR="00943875" w:rsidRDefault="00943875" w:rsidP="00904D88">
            <w:pPr>
              <w:pStyle w:val="ListParagraph"/>
              <w:numPr>
                <w:ilvl w:val="0"/>
                <w:numId w:val="1"/>
              </w:numPr>
            </w:pPr>
            <w:r>
              <w:t>UX (User Experience) and UI (User Interface) Design</w:t>
            </w:r>
          </w:p>
          <w:p w14:paraId="697E1511" w14:textId="77777777" w:rsidR="00943875" w:rsidRDefault="00943875" w:rsidP="00904D88">
            <w:pPr>
              <w:pStyle w:val="ListParagraph"/>
              <w:numPr>
                <w:ilvl w:val="0"/>
                <w:numId w:val="1"/>
              </w:numPr>
            </w:pPr>
            <w:r>
              <w:t>Project Management</w:t>
            </w:r>
          </w:p>
          <w:p w14:paraId="146A3786" w14:textId="77777777" w:rsidR="00943875" w:rsidRDefault="00943875" w:rsidP="00904D88">
            <w:pPr>
              <w:pStyle w:val="ListParagraph"/>
              <w:numPr>
                <w:ilvl w:val="0"/>
                <w:numId w:val="1"/>
              </w:numPr>
            </w:pPr>
            <w:r>
              <w:t>Risk Management</w:t>
            </w:r>
          </w:p>
          <w:p w14:paraId="1C407734" w14:textId="77777777" w:rsidR="00943875" w:rsidRDefault="00943875" w:rsidP="00904D88">
            <w:pPr>
              <w:pStyle w:val="ListParagraph"/>
              <w:numPr>
                <w:ilvl w:val="0"/>
                <w:numId w:val="1"/>
              </w:numPr>
            </w:pPr>
            <w:r>
              <w:t>Problem-Solving</w:t>
            </w:r>
          </w:p>
          <w:p w14:paraId="1F89A61D" w14:textId="77777777" w:rsidR="00943875" w:rsidRDefault="00943875" w:rsidP="00904D88">
            <w:pPr>
              <w:pStyle w:val="ListParagraph"/>
              <w:numPr>
                <w:ilvl w:val="0"/>
                <w:numId w:val="1"/>
              </w:numPr>
            </w:pPr>
            <w:r>
              <w:t>E-Commerce</w:t>
            </w:r>
          </w:p>
          <w:p w14:paraId="24B20F26" w14:textId="77777777" w:rsidR="00D87A0E" w:rsidRDefault="00D87A0E" w:rsidP="00904D88">
            <w:pPr>
              <w:pStyle w:val="ListParagraph"/>
              <w:numPr>
                <w:ilvl w:val="0"/>
                <w:numId w:val="1"/>
              </w:numPr>
            </w:pPr>
            <w:r>
              <w:t>Business Processes</w:t>
            </w:r>
          </w:p>
          <w:p w14:paraId="10CD48CA" w14:textId="4F8A86C2" w:rsidR="00C00281" w:rsidRDefault="00C00281" w:rsidP="00904D88">
            <w:pPr>
              <w:pStyle w:val="ListParagraph"/>
              <w:numPr>
                <w:ilvl w:val="0"/>
                <w:numId w:val="1"/>
              </w:numPr>
            </w:pPr>
            <w:r>
              <w:t>Team Collaboration</w:t>
            </w:r>
          </w:p>
        </w:tc>
      </w:tr>
    </w:tbl>
    <w:p w14:paraId="642BA789" w14:textId="77777777" w:rsidR="00B957D7" w:rsidRPr="00B957D7" w:rsidRDefault="00B957D7" w:rsidP="00B957D7">
      <w:pPr>
        <w:rPr>
          <w:sz w:val="12"/>
          <w:szCs w:val="14"/>
        </w:rPr>
      </w:pPr>
    </w:p>
    <w:sectPr w:rsidR="00B957D7" w:rsidRPr="00B957D7" w:rsidSect="00C64ADF">
      <w:pgSz w:w="12240" w:h="15840" w:code="1"/>
      <w:pgMar w:top="720" w:right="720" w:bottom="720" w:left="720" w:header="432" w:footer="1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0BEECD" w14:textId="77777777" w:rsidR="00C64ADF" w:rsidRDefault="00C64ADF" w:rsidP="00F316AD">
      <w:r>
        <w:separator/>
      </w:r>
    </w:p>
  </w:endnote>
  <w:endnote w:type="continuationSeparator" w:id="0">
    <w:p w14:paraId="405728A8" w14:textId="77777777" w:rsidR="00C64ADF" w:rsidRDefault="00C64ADF" w:rsidP="00F316AD">
      <w:r>
        <w:continuationSeparator/>
      </w:r>
    </w:p>
  </w:endnote>
  <w:endnote w:type="continuationNotice" w:id="1">
    <w:p w14:paraId="4EB3F6E5" w14:textId="77777777" w:rsidR="00C64ADF" w:rsidRDefault="00C64A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amyshandwriting">
    <w:altName w:val="Calibri"/>
    <w:charset w:val="00"/>
    <w:family w:val="auto"/>
    <w:pitch w:val="variable"/>
    <w:sig w:usb0="80000003" w:usb1="00010002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DC655B" w14:textId="77777777" w:rsidR="00C64ADF" w:rsidRDefault="00C64ADF" w:rsidP="00F316AD">
      <w:r>
        <w:separator/>
      </w:r>
    </w:p>
  </w:footnote>
  <w:footnote w:type="continuationSeparator" w:id="0">
    <w:p w14:paraId="768B9F02" w14:textId="77777777" w:rsidR="00C64ADF" w:rsidRDefault="00C64ADF" w:rsidP="00F316AD">
      <w:r>
        <w:continuationSeparator/>
      </w:r>
    </w:p>
  </w:footnote>
  <w:footnote w:type="continuationNotice" w:id="1">
    <w:p w14:paraId="2E4D91DE" w14:textId="77777777" w:rsidR="00C64ADF" w:rsidRDefault="00C64AD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6E31D3"/>
    <w:multiLevelType w:val="hybridMultilevel"/>
    <w:tmpl w:val="8264DECC"/>
    <w:lvl w:ilvl="0" w:tplc="2B64127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8C536C"/>
    <w:multiLevelType w:val="hybridMultilevel"/>
    <w:tmpl w:val="5B0AF46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3482513">
    <w:abstractNumId w:val="1"/>
  </w:num>
  <w:num w:numId="2" w16cid:durableId="176385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50">
      <o:colormru v:ext="edit" colors="#bde1ff,#e7f4ff,#e7f8f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1FB"/>
    <w:rsid w:val="0001399F"/>
    <w:rsid w:val="00095D41"/>
    <w:rsid w:val="000E1D44"/>
    <w:rsid w:val="000E64D1"/>
    <w:rsid w:val="00197BCC"/>
    <w:rsid w:val="001A375F"/>
    <w:rsid w:val="001F1F0D"/>
    <w:rsid w:val="0020696E"/>
    <w:rsid w:val="002356A2"/>
    <w:rsid w:val="0024775A"/>
    <w:rsid w:val="00263514"/>
    <w:rsid w:val="002C55DF"/>
    <w:rsid w:val="002D12DA"/>
    <w:rsid w:val="002E0F37"/>
    <w:rsid w:val="003019B2"/>
    <w:rsid w:val="00331DF8"/>
    <w:rsid w:val="0033344B"/>
    <w:rsid w:val="0034688D"/>
    <w:rsid w:val="0037448B"/>
    <w:rsid w:val="003761FB"/>
    <w:rsid w:val="003C0AB1"/>
    <w:rsid w:val="003F07BE"/>
    <w:rsid w:val="0040233B"/>
    <w:rsid w:val="0050235F"/>
    <w:rsid w:val="00507E93"/>
    <w:rsid w:val="00511A6E"/>
    <w:rsid w:val="0057534A"/>
    <w:rsid w:val="005B78E9"/>
    <w:rsid w:val="005C7B56"/>
    <w:rsid w:val="005D0A02"/>
    <w:rsid w:val="005D36AC"/>
    <w:rsid w:val="005E2090"/>
    <w:rsid w:val="00605A5B"/>
    <w:rsid w:val="006C2DC2"/>
    <w:rsid w:val="006C56A1"/>
    <w:rsid w:val="006C60E6"/>
    <w:rsid w:val="006D2DE6"/>
    <w:rsid w:val="006E70D3"/>
    <w:rsid w:val="00787787"/>
    <w:rsid w:val="007A2527"/>
    <w:rsid w:val="007B0F94"/>
    <w:rsid w:val="007C14FA"/>
    <w:rsid w:val="007C75FB"/>
    <w:rsid w:val="007E3847"/>
    <w:rsid w:val="008079C9"/>
    <w:rsid w:val="00815943"/>
    <w:rsid w:val="0084393E"/>
    <w:rsid w:val="00843C42"/>
    <w:rsid w:val="00860DB6"/>
    <w:rsid w:val="0088104A"/>
    <w:rsid w:val="00896FA4"/>
    <w:rsid w:val="008A083F"/>
    <w:rsid w:val="008B507E"/>
    <w:rsid w:val="00904D88"/>
    <w:rsid w:val="00934FF6"/>
    <w:rsid w:val="00943875"/>
    <w:rsid w:val="009443C8"/>
    <w:rsid w:val="00993257"/>
    <w:rsid w:val="0099359E"/>
    <w:rsid w:val="009941DA"/>
    <w:rsid w:val="00A06E97"/>
    <w:rsid w:val="00A30F44"/>
    <w:rsid w:val="00A77921"/>
    <w:rsid w:val="00A85652"/>
    <w:rsid w:val="00AB2CDC"/>
    <w:rsid w:val="00AD6C78"/>
    <w:rsid w:val="00B111F4"/>
    <w:rsid w:val="00B2124F"/>
    <w:rsid w:val="00B575FB"/>
    <w:rsid w:val="00B6190E"/>
    <w:rsid w:val="00B957D7"/>
    <w:rsid w:val="00BA0DF2"/>
    <w:rsid w:val="00BD4217"/>
    <w:rsid w:val="00BE123E"/>
    <w:rsid w:val="00C00281"/>
    <w:rsid w:val="00C1095A"/>
    <w:rsid w:val="00C42F47"/>
    <w:rsid w:val="00C45E73"/>
    <w:rsid w:val="00C55D85"/>
    <w:rsid w:val="00C64ADF"/>
    <w:rsid w:val="00C64E84"/>
    <w:rsid w:val="00C81523"/>
    <w:rsid w:val="00CA2273"/>
    <w:rsid w:val="00CD50FD"/>
    <w:rsid w:val="00D47124"/>
    <w:rsid w:val="00D87A0E"/>
    <w:rsid w:val="00D93B73"/>
    <w:rsid w:val="00DA0D2A"/>
    <w:rsid w:val="00DD5D7B"/>
    <w:rsid w:val="00E8639E"/>
    <w:rsid w:val="00F2368E"/>
    <w:rsid w:val="00F240AF"/>
    <w:rsid w:val="00F316AD"/>
    <w:rsid w:val="00F4501B"/>
    <w:rsid w:val="00FE2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bde1ff,#e7f4ff,#e7f8ff"/>
    </o:shapedefaults>
    <o:shapelayout v:ext="edit">
      <o:idmap v:ext="edit" data="2"/>
    </o:shapelayout>
  </w:shapeDefaults>
  <w:decimalSymbol w:val=","/>
  <w:listSeparator w:val=","/>
  <w14:docId w14:val="2A7C8E21"/>
  <w15:chartTrackingRefBased/>
  <w15:docId w15:val="{97AD197A-78DB-4EF5-BA5C-50C9AAC5D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iPriority="1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E8639E"/>
    <w:pPr>
      <w:spacing w:line="288" w:lineRule="auto"/>
    </w:pPr>
    <w:rPr>
      <w:color w:val="404040" w:themeColor="text1" w:themeTint="BF"/>
      <w:sz w:val="22"/>
    </w:rPr>
  </w:style>
  <w:style w:type="paragraph" w:styleId="Heading1">
    <w:name w:val="heading 1"/>
    <w:basedOn w:val="Normal"/>
    <w:next w:val="Normal"/>
    <w:link w:val="Heading1Char"/>
    <w:uiPriority w:val="3"/>
    <w:qFormat/>
    <w:rsid w:val="00AB2CDC"/>
    <w:pPr>
      <w:spacing w:before="120" w:after="120"/>
      <w:outlineLvl w:val="0"/>
    </w:pPr>
    <w:rPr>
      <w:rFonts w:asciiTheme="majorHAnsi" w:hAnsiTheme="majorHAnsi" w:cs="Times New Roman (Body CS)"/>
      <w:b/>
      <w:color w:val="5B9BD5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5D36AC"/>
    <w:pPr>
      <w:spacing w:before="40" w:line="240" w:lineRule="auto"/>
      <w:outlineLvl w:val="1"/>
    </w:pPr>
    <w:rPr>
      <w:i/>
      <w:sz w:val="20"/>
    </w:rPr>
  </w:style>
  <w:style w:type="paragraph" w:styleId="Heading3">
    <w:name w:val="heading 3"/>
    <w:basedOn w:val="Normal"/>
    <w:next w:val="Normal"/>
    <w:link w:val="Heading3Char"/>
    <w:uiPriority w:val="3"/>
    <w:qFormat/>
    <w:rsid w:val="005D36AC"/>
    <w:pPr>
      <w:keepNext/>
      <w:keepLines/>
      <w:spacing w:line="240" w:lineRule="auto"/>
      <w:outlineLvl w:val="2"/>
    </w:pPr>
    <w:rPr>
      <w:rFonts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3"/>
    <w:qFormat/>
    <w:rsid w:val="005D36AC"/>
    <w:pPr>
      <w:keepNext/>
      <w:keepLines/>
      <w:spacing w:line="240" w:lineRule="auto"/>
      <w:outlineLvl w:val="3"/>
    </w:pPr>
    <w:rPr>
      <w:rFonts w:eastAsiaTheme="majorEastAsia" w:cstheme="majorBidi"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639E"/>
    <w:rPr>
      <w:color w:val="404040" w:themeColor="text1" w:themeTint="BF"/>
      <w:sz w:val="22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8639E"/>
    <w:rPr>
      <w:color w:val="404040" w:themeColor="text1" w:themeTint="BF"/>
      <w:sz w:val="22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C42F47"/>
    <w:pPr>
      <w:spacing w:before="120" w:after="120" w:line="240" w:lineRule="auto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C42F47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2"/>
    <w:qFormat/>
    <w:rsid w:val="00C42F47"/>
    <w:pPr>
      <w:spacing w:before="120" w:after="120" w:line="240" w:lineRule="auto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2"/>
    <w:rsid w:val="00E8639E"/>
    <w:rPr>
      <w:rFonts w:asciiTheme="majorHAnsi" w:hAnsiTheme="majorHAnsi" w:cs="Times New Roman (Body CS)"/>
      <w:b/>
      <w:color w:val="404040" w:themeColor="text1" w:themeTint="BF"/>
      <w:sz w:val="44"/>
    </w:rPr>
  </w:style>
  <w:style w:type="character" w:customStyle="1" w:styleId="Heading1Char">
    <w:name w:val="Heading 1 Char"/>
    <w:basedOn w:val="DefaultParagraphFont"/>
    <w:link w:val="Heading1"/>
    <w:uiPriority w:val="3"/>
    <w:rsid w:val="00E8639E"/>
    <w:rPr>
      <w:rFonts w:asciiTheme="majorHAnsi" w:hAnsiTheme="majorHAnsi" w:cs="Times New Roman (Body CS)"/>
      <w:b/>
      <w:color w:val="5B9BD5" w:themeColor="accent5"/>
      <w:sz w:val="28"/>
    </w:rPr>
  </w:style>
  <w:style w:type="character" w:customStyle="1" w:styleId="Heading2Char">
    <w:name w:val="Heading 2 Char"/>
    <w:basedOn w:val="DefaultParagraphFont"/>
    <w:link w:val="Heading2"/>
    <w:uiPriority w:val="3"/>
    <w:rsid w:val="005D36AC"/>
    <w:rPr>
      <w:i/>
      <w:color w:val="404040" w:themeColor="text1" w:themeTint="BF"/>
      <w:sz w:val="20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3"/>
    <w:rsid w:val="00E8639E"/>
    <w:rPr>
      <w:rFonts w:eastAsiaTheme="majorEastAsia" w:cstheme="majorBidi"/>
      <w:color w:val="404040" w:themeColor="text1" w:themeTint="BF"/>
      <w:sz w:val="22"/>
    </w:rPr>
  </w:style>
  <w:style w:type="paragraph" w:customStyle="1" w:styleId="TitleAlt">
    <w:name w:val="Title Alt"/>
    <w:basedOn w:val="Normal"/>
    <w:uiPriority w:val="1"/>
    <w:qFormat/>
    <w:rsid w:val="00C42F47"/>
    <w:pPr>
      <w:spacing w:before="120" w:after="120" w:line="240" w:lineRule="auto"/>
    </w:pPr>
    <w:rPr>
      <w:rFonts w:asciiTheme="majorHAnsi" w:hAnsiTheme="majorHAnsi"/>
      <w:color w:val="5B9BD5" w:themeColor="accent5"/>
      <w:sz w:val="90"/>
    </w:rPr>
  </w:style>
  <w:style w:type="character" w:customStyle="1" w:styleId="Heading4Char">
    <w:name w:val="Heading 4 Char"/>
    <w:basedOn w:val="DefaultParagraphFont"/>
    <w:link w:val="Heading4"/>
    <w:uiPriority w:val="3"/>
    <w:rsid w:val="00E8639E"/>
    <w:rPr>
      <w:rFonts w:eastAsiaTheme="majorEastAsia" w:cstheme="majorBidi"/>
      <w:iCs/>
      <w:color w:val="2F5496" w:themeColor="accent1" w:themeShade="BF"/>
      <w:sz w:val="22"/>
    </w:rPr>
  </w:style>
  <w:style w:type="paragraph" w:styleId="ListParagraph">
    <w:name w:val="List Paragraph"/>
    <w:basedOn w:val="Normal"/>
    <w:uiPriority w:val="34"/>
    <w:semiHidden/>
    <w:qFormat/>
    <w:rsid w:val="00904D8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rsid w:val="00934F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4F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sv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://stupendous-meerkat-c310b5.netlify.app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add-to-cart-hope-k.netlify.app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image" Target="media/image6.svg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pe2\AppData\Roaming\Microsoft\Templates\Basic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670185503EA4461AF55B5C54251D5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9B5C9E-2D8E-465B-90A0-1C05D6747F0B}"/>
      </w:docPartPr>
      <w:docPartBody>
        <w:p w:rsidR="00A67EFC" w:rsidRDefault="00000000">
          <w:pPr>
            <w:pStyle w:val="B670185503EA4461AF55B5C54251D572"/>
          </w:pPr>
          <w:r w:rsidRPr="00605A5B">
            <w:t>Contact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amyshandwriting">
    <w:altName w:val="Calibri"/>
    <w:charset w:val="00"/>
    <w:family w:val="auto"/>
    <w:pitch w:val="variable"/>
    <w:sig w:usb0="80000003" w:usb1="00010002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1AE"/>
    <w:rsid w:val="001F12F9"/>
    <w:rsid w:val="00472916"/>
    <w:rsid w:val="006D1633"/>
    <w:rsid w:val="009011AE"/>
    <w:rsid w:val="00A67EFC"/>
    <w:rsid w:val="00A76856"/>
    <w:rsid w:val="00B60ED7"/>
    <w:rsid w:val="00C36DFF"/>
    <w:rsid w:val="00C43318"/>
    <w:rsid w:val="00CF2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ZA" w:eastAsia="en-Z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670185503EA4461AF55B5C54251D572">
    <w:name w:val="B670185503EA4461AF55B5C54251D572"/>
  </w:style>
  <w:style w:type="paragraph" w:customStyle="1" w:styleId="2682773B2A6A4CDBAC56FAF90602A136">
    <w:name w:val="2682773B2A6A4CDBAC56FAF90602A136"/>
    <w:rsid w:val="00472916"/>
    <w:pPr>
      <w:spacing w:line="278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E81D349-9164-409A-86A7-1900526381D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E68E47EB-B2BF-4E93-A5C0-AB358882F1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B76F39-2901-49A1-8324-B1651277BA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Basic modern resume</Template>
  <TotalTime>26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Hope Kerengera</cp:lastModifiedBy>
  <cp:revision>11</cp:revision>
  <dcterms:created xsi:type="dcterms:W3CDTF">2023-07-24T15:50:00Z</dcterms:created>
  <dcterms:modified xsi:type="dcterms:W3CDTF">2024-04-05T12:23:00Z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